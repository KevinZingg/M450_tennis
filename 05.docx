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00AED" w14:textId="77777777" w:rsidR="00754474" w:rsidRPr="000A070C" w:rsidRDefault="00754474" w:rsidP="00754474">
      <w:pPr>
        <w:pStyle w:val="Date"/>
        <w:rPr>
          <w:lang w:val="de-CH"/>
        </w:rPr>
      </w:pPr>
      <w:r w:rsidRPr="000A070C">
        <w:rPr>
          <w:lang w:val="de-CH"/>
        </w:rPr>
        <w:t>05.10.2023</w:t>
      </w:r>
    </w:p>
    <w:p w14:paraId="1A100915" w14:textId="77777777" w:rsidR="00754474" w:rsidRPr="000A070C" w:rsidRDefault="00754474" w:rsidP="00754474">
      <w:pPr>
        <w:pStyle w:val="Title"/>
        <w:rPr>
          <w:lang w:val="de-CH"/>
        </w:rPr>
      </w:pPr>
      <w:r w:rsidRPr="000A070C">
        <w:rPr>
          <w:lang w:val="de-CH"/>
        </w:rPr>
        <w:t>Testkonzept</w:t>
      </w:r>
    </w:p>
    <w:p w14:paraId="74391C14" w14:textId="77777777" w:rsidR="00754474" w:rsidRPr="000A070C" w:rsidRDefault="00754474" w:rsidP="00754474">
      <w:pPr>
        <w:rPr>
          <w:lang w:val="de-CH"/>
        </w:rPr>
      </w:pPr>
    </w:p>
    <w:p w14:paraId="4DF726F9" w14:textId="77777777" w:rsidR="00754474" w:rsidRPr="000A070C" w:rsidRDefault="00754474" w:rsidP="00754474">
      <w:pPr>
        <w:rPr>
          <w:lang w:val="de-CH"/>
        </w:rPr>
      </w:pPr>
    </w:p>
    <w:p w14:paraId="1D9EF41A" w14:textId="77777777" w:rsidR="00754474" w:rsidRDefault="00754474" w:rsidP="00754474">
      <w:pPr>
        <w:spacing w:after="0" w:line="240" w:lineRule="auto"/>
        <w:ind w:left="0"/>
        <w:rPr>
          <w:rFonts w:ascii="Times New Roman" w:eastAsia="Times New Roman" w:hAnsi="Times New Roman" w:cs="Times New Roman"/>
          <w:color w:val="auto"/>
          <w:sz w:val="24"/>
          <w:szCs w:val="24"/>
          <w:lang w:val="en-CH" w:eastAsia="en-GB"/>
        </w:rPr>
      </w:pPr>
      <w:r w:rsidRPr="00DF6767">
        <w:rPr>
          <w:rFonts w:ascii="Times New Roman" w:eastAsia="Times New Roman" w:hAnsi="Symbol" w:cs="Times New Roman"/>
          <w:color w:val="auto"/>
          <w:sz w:val="24"/>
          <w:szCs w:val="24"/>
          <w:lang w:val="en-CH" w:eastAsia="en-GB"/>
        </w:rPr>
        <w:t></w:t>
      </w:r>
      <w:r w:rsidRPr="00DF6767">
        <w:rPr>
          <w:rFonts w:ascii="Times New Roman" w:eastAsia="Times New Roman" w:hAnsi="Times New Roman" w:cs="Times New Roman"/>
          <w:color w:val="auto"/>
          <w:sz w:val="24"/>
          <w:szCs w:val="24"/>
          <w:lang w:val="en-CH" w:eastAsia="en-GB"/>
        </w:rPr>
        <w:t xml:space="preserve">  Zusammenfassung (</w:t>
      </w:r>
      <w:r w:rsidRPr="00DF676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CH" w:eastAsia="en-GB"/>
        </w:rPr>
        <w:t>Introduction</w:t>
      </w:r>
      <w:r w:rsidRPr="00DF6767">
        <w:rPr>
          <w:rFonts w:ascii="Times New Roman" w:eastAsia="Times New Roman" w:hAnsi="Times New Roman" w:cs="Times New Roman"/>
          <w:color w:val="auto"/>
          <w:sz w:val="24"/>
          <w:szCs w:val="24"/>
          <w:lang w:val="en-CH" w:eastAsia="en-GB"/>
        </w:rPr>
        <w:t xml:space="preserve">) </w:t>
      </w:r>
    </w:p>
    <w:p w14:paraId="76075485" w14:textId="24D4B603" w:rsidR="00754474" w:rsidRDefault="00754474" w:rsidP="0075447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  <w:lang w:val="de-CH" w:eastAsia="en-GB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de-CH" w:eastAsia="en-GB"/>
        </w:rPr>
        <w:t xml:space="preserve">Wir erstellen eine Webseite für einen Tennisclub mit Login mit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de-CH" w:eastAsia="en-GB"/>
        </w:rPr>
        <w:t>gehashten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de-CH" w:eastAsia="en-GB"/>
        </w:rPr>
        <w:t xml:space="preserve"> Passwörtern, Newsseite,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de-CH" w:eastAsia="en-GB"/>
        </w:rPr>
        <w:t>Courtbookingsystem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de-CH" w:eastAsia="en-GB"/>
        </w:rPr>
        <w:t xml:space="preserve"> etc.</w:t>
      </w:r>
    </w:p>
    <w:p w14:paraId="26498E2C" w14:textId="77777777" w:rsidR="00754474" w:rsidRPr="00DF6767" w:rsidRDefault="00754474" w:rsidP="0075447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  <w:lang w:val="de-CH" w:eastAsia="en-GB"/>
        </w:rPr>
      </w:pPr>
    </w:p>
    <w:p w14:paraId="124272AC" w14:textId="77777777" w:rsidR="00754474" w:rsidRDefault="00754474" w:rsidP="00754474">
      <w:pPr>
        <w:spacing w:after="0" w:line="240" w:lineRule="auto"/>
        <w:ind w:left="0"/>
        <w:rPr>
          <w:rFonts w:ascii="Times New Roman" w:eastAsia="Times New Roman" w:hAnsi="Times New Roman" w:cs="Times New Roman"/>
          <w:color w:val="auto"/>
          <w:sz w:val="24"/>
          <w:szCs w:val="24"/>
          <w:lang w:val="en-CH" w:eastAsia="en-GB"/>
        </w:rPr>
      </w:pPr>
      <w:r w:rsidRPr="00DF6767">
        <w:rPr>
          <w:rFonts w:ascii="Times New Roman" w:eastAsia="Times New Roman" w:hAnsi="Symbol" w:cs="Times New Roman"/>
          <w:color w:val="auto"/>
          <w:sz w:val="24"/>
          <w:szCs w:val="24"/>
          <w:lang w:val="en-CH" w:eastAsia="en-GB"/>
        </w:rPr>
        <w:t></w:t>
      </w:r>
      <w:r w:rsidRPr="00DF6767">
        <w:rPr>
          <w:rFonts w:ascii="Times New Roman" w:eastAsia="Times New Roman" w:hAnsi="Times New Roman" w:cs="Times New Roman"/>
          <w:color w:val="auto"/>
          <w:sz w:val="24"/>
          <w:szCs w:val="24"/>
          <w:lang w:val="en-CH" w:eastAsia="en-GB"/>
        </w:rPr>
        <w:t xml:space="preserve">  Big Picture - System Architektur mit den Test Items </w:t>
      </w:r>
    </w:p>
    <w:p w14:paraId="1A35E9CF" w14:textId="625A13BC" w:rsidR="00754474" w:rsidRPr="00DF6767" w:rsidRDefault="00754474" w:rsidP="00754474">
      <w:pPr>
        <w:spacing w:after="0" w:line="240" w:lineRule="auto"/>
        <w:ind w:left="720" w:firstLine="60"/>
        <w:rPr>
          <w:rFonts w:ascii="Times New Roman" w:eastAsia="Times New Roman" w:hAnsi="Times New Roman" w:cs="Times New Roman"/>
          <w:color w:val="auto"/>
          <w:sz w:val="24"/>
          <w:szCs w:val="24"/>
          <w:lang w:val="de-CH" w:eastAsia="en-GB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de-CH" w:eastAsia="en-GB"/>
        </w:rPr>
        <w:t xml:space="preserve">Wie werden dies mit dem Python Web-framework «Django»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de-CH" w:eastAsia="en-GB"/>
        </w:rPr>
        <w:t>realsisieren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de-CH" w:eastAsia="en-GB"/>
        </w:rPr>
        <w:t>.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de-CH" w:eastAsia="en-GB"/>
        </w:rPr>
        <w:br/>
        <w:t xml:space="preserve">Dabei wird eine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de-CH" w:eastAsia="en-GB"/>
        </w:rPr>
        <w:t>sqlite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de-CH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de-CH" w:eastAsia="en-GB"/>
        </w:rPr>
        <w:t>Datenbanke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de-CH" w:eastAsia="en-GB"/>
        </w:rPr>
        <w:t xml:space="preserve"> benutzt um die User, News und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de-CH" w:eastAsia="en-GB"/>
        </w:rPr>
        <w:t>Courtdaten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de-CH" w:eastAsia="en-GB"/>
        </w:rPr>
        <w:t xml:space="preserve"> speichern zu können</w:t>
      </w:r>
    </w:p>
    <w:p w14:paraId="21575BF4" w14:textId="77777777" w:rsidR="00754474" w:rsidRDefault="00754474" w:rsidP="00754474">
      <w:pPr>
        <w:spacing w:after="0" w:line="240" w:lineRule="auto"/>
        <w:ind w:left="0"/>
        <w:rPr>
          <w:rFonts w:ascii="Times New Roman" w:eastAsia="Times New Roman" w:hAnsi="Times New Roman" w:cs="Times New Roman"/>
          <w:color w:val="auto"/>
          <w:sz w:val="24"/>
          <w:szCs w:val="24"/>
          <w:lang w:val="en-CH" w:eastAsia="en-GB"/>
        </w:rPr>
      </w:pPr>
      <w:r w:rsidRPr="00DF6767">
        <w:rPr>
          <w:rFonts w:ascii="Times New Roman" w:eastAsia="Times New Roman" w:hAnsi="Symbol" w:cs="Times New Roman"/>
          <w:color w:val="auto"/>
          <w:sz w:val="24"/>
          <w:szCs w:val="24"/>
          <w:lang w:val="en-CH" w:eastAsia="en-GB"/>
        </w:rPr>
        <w:t></w:t>
      </w:r>
      <w:r w:rsidRPr="00DF6767">
        <w:rPr>
          <w:rFonts w:ascii="Times New Roman" w:eastAsia="Times New Roman" w:hAnsi="Times New Roman" w:cs="Times New Roman"/>
          <w:color w:val="auto"/>
          <w:sz w:val="24"/>
          <w:szCs w:val="24"/>
          <w:lang w:val="en-CH" w:eastAsia="en-GB"/>
        </w:rPr>
        <w:t xml:space="preserve">  Test Features - welche Elemente getestet werden </w:t>
      </w:r>
    </w:p>
    <w:p w14:paraId="2F6F6A7F" w14:textId="358917E8" w:rsidR="00754474" w:rsidRDefault="00754474" w:rsidP="00754474">
      <w:pPr>
        <w:spacing w:after="0" w:line="240" w:lineRule="auto"/>
        <w:ind w:left="0"/>
        <w:rPr>
          <w:rFonts w:ascii="Times New Roman" w:eastAsia="Times New Roman" w:hAnsi="Times New Roman" w:cs="Times New Roman"/>
          <w:color w:val="auto"/>
          <w:sz w:val="24"/>
          <w:szCs w:val="24"/>
          <w:lang w:val="de-CH" w:eastAsia="en-GB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en-CH" w:eastAsia="en-GB"/>
        </w:rPr>
        <w:tab/>
      </w:r>
    </w:p>
    <w:p w14:paraId="75B4BD51" w14:textId="0A092C40" w:rsidR="00CF3A05" w:rsidRDefault="00CF3A05" w:rsidP="00CF3A0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de-CH" w:eastAsia="en-GB"/>
        </w:rPr>
      </w:pPr>
      <w:r w:rsidRPr="00CF3A05">
        <w:rPr>
          <w:rFonts w:ascii="Times New Roman" w:eastAsia="Times New Roman" w:hAnsi="Times New Roman" w:cs="Times New Roman"/>
          <w:color w:val="auto"/>
          <w:sz w:val="24"/>
          <w:szCs w:val="24"/>
          <w:lang w:val="de-CH" w:eastAsia="en-GB"/>
        </w:rPr>
        <w:t>Login Funktion</w:t>
      </w:r>
    </w:p>
    <w:p w14:paraId="3D882CC0" w14:textId="789A6515" w:rsidR="00CF3A05" w:rsidRDefault="00CF3A05" w:rsidP="00CF3A0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de-CH" w:eastAsia="en-GB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de-CH" w:eastAsia="en-GB"/>
        </w:rPr>
        <w:t>DB-Funktionen</w:t>
      </w:r>
    </w:p>
    <w:p w14:paraId="0C7B421B" w14:textId="251286DD" w:rsidR="00CF3A05" w:rsidRDefault="00CF3A05" w:rsidP="00CF3A0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de-CH" w:eastAsia="en-GB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de-CH" w:eastAsia="en-GB"/>
        </w:rPr>
        <w:t>Court Booking</w:t>
      </w:r>
    </w:p>
    <w:p w14:paraId="0BF4BA81" w14:textId="56166EB8" w:rsidR="00CF3A05" w:rsidRPr="00CF3A05" w:rsidRDefault="00CF3A05" w:rsidP="00CF3A0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de-CH" w:eastAsia="en-GB"/>
        </w:rPr>
      </w:pP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de-CH" w:eastAsia="en-GB"/>
        </w:rPr>
        <w:t>Join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de-CH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de-CH" w:eastAsia="en-GB"/>
        </w:rPr>
        <w:t>Memebers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de-CH" w:eastAsia="en-GB"/>
        </w:rPr>
        <w:t xml:space="preserve"> Funktion (neue User)</w:t>
      </w:r>
    </w:p>
    <w:p w14:paraId="64E3340C" w14:textId="7B508C98" w:rsidR="00CF3A05" w:rsidRDefault="00CF3A05" w:rsidP="00754474">
      <w:pPr>
        <w:spacing w:after="0" w:line="240" w:lineRule="auto"/>
        <w:ind w:left="0"/>
        <w:rPr>
          <w:rFonts w:ascii="Times New Roman" w:eastAsia="Times New Roman" w:hAnsi="Times New Roman" w:cs="Times New Roman"/>
          <w:color w:val="auto"/>
          <w:sz w:val="24"/>
          <w:szCs w:val="24"/>
          <w:lang w:val="de-CH" w:eastAsia="en-GB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de-CH" w:eastAsia="en-GB"/>
        </w:rPr>
        <w:tab/>
      </w:r>
    </w:p>
    <w:p w14:paraId="0B0CB81F" w14:textId="77777777" w:rsidR="00CF3A05" w:rsidRPr="00DF6767" w:rsidRDefault="00CF3A05" w:rsidP="00754474">
      <w:pPr>
        <w:spacing w:after="0" w:line="240" w:lineRule="auto"/>
        <w:ind w:left="0"/>
        <w:rPr>
          <w:rFonts w:ascii="Times New Roman" w:eastAsia="Times New Roman" w:hAnsi="Times New Roman" w:cs="Times New Roman"/>
          <w:color w:val="auto"/>
          <w:sz w:val="24"/>
          <w:szCs w:val="24"/>
          <w:lang w:val="de-CH" w:eastAsia="en-GB"/>
        </w:rPr>
      </w:pPr>
    </w:p>
    <w:p w14:paraId="60554F38" w14:textId="2CFA6385" w:rsidR="00754474" w:rsidRDefault="00754474" w:rsidP="00754474">
      <w:pPr>
        <w:spacing w:after="0" w:line="240" w:lineRule="auto"/>
        <w:ind w:left="0"/>
        <w:rPr>
          <w:rFonts w:ascii="Times New Roman" w:eastAsia="Times New Roman" w:hAnsi="Times New Roman" w:cs="Times New Roman"/>
          <w:color w:val="auto"/>
          <w:sz w:val="24"/>
          <w:szCs w:val="24"/>
          <w:lang w:val="en-CH" w:eastAsia="en-GB"/>
        </w:rPr>
      </w:pPr>
      <w:r w:rsidRPr="00DF6767">
        <w:rPr>
          <w:rFonts w:ascii="Times New Roman" w:eastAsia="Times New Roman" w:hAnsi="Symbol" w:cs="Times New Roman"/>
          <w:color w:val="auto"/>
          <w:sz w:val="24"/>
          <w:szCs w:val="24"/>
          <w:lang w:val="en-CH" w:eastAsia="en-GB"/>
        </w:rPr>
        <w:t></w:t>
      </w:r>
      <w:r w:rsidRPr="00DF6767">
        <w:rPr>
          <w:rFonts w:ascii="Times New Roman" w:eastAsia="Times New Roman" w:hAnsi="Times New Roman" w:cs="Times New Roman"/>
          <w:color w:val="auto"/>
          <w:sz w:val="24"/>
          <w:szCs w:val="24"/>
          <w:lang w:val="en-CH" w:eastAsia="en-GB"/>
        </w:rPr>
        <w:t xml:space="preserve">  Features not to be tested - welche Aspekte nicht getestet werden</w:t>
      </w:r>
    </w:p>
    <w:p w14:paraId="5C79D1C7" w14:textId="77777777" w:rsidR="00111FC6" w:rsidRDefault="00111FC6" w:rsidP="00754474">
      <w:pPr>
        <w:spacing w:after="0" w:line="240" w:lineRule="auto"/>
        <w:ind w:left="0"/>
        <w:rPr>
          <w:rFonts w:ascii="Times New Roman" w:eastAsia="Times New Roman" w:hAnsi="Times New Roman" w:cs="Times New Roman"/>
          <w:color w:val="auto"/>
          <w:sz w:val="24"/>
          <w:szCs w:val="24"/>
          <w:lang w:val="en-CH" w:eastAsia="en-GB"/>
        </w:rPr>
      </w:pPr>
    </w:p>
    <w:p w14:paraId="43CD0351" w14:textId="35725FCD" w:rsidR="00754474" w:rsidRPr="00111FC6" w:rsidRDefault="00754474" w:rsidP="00111FC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de-CH" w:eastAsia="en-GB"/>
        </w:rPr>
      </w:pPr>
      <w:r w:rsidRPr="00111FC6">
        <w:rPr>
          <w:rFonts w:ascii="Times New Roman" w:eastAsia="Times New Roman" w:hAnsi="Times New Roman" w:cs="Times New Roman"/>
          <w:color w:val="auto"/>
          <w:sz w:val="24"/>
          <w:szCs w:val="24"/>
          <w:lang w:val="de-CH" w:eastAsia="en-GB"/>
        </w:rPr>
        <w:t>Visuelles</w:t>
      </w:r>
    </w:p>
    <w:p w14:paraId="4DAFA99C" w14:textId="77777777" w:rsidR="00111FC6" w:rsidRPr="00DF6767" w:rsidRDefault="00111FC6" w:rsidP="00754474">
      <w:pPr>
        <w:spacing w:after="0" w:line="240" w:lineRule="auto"/>
        <w:ind w:left="0"/>
        <w:rPr>
          <w:rFonts w:ascii="Times New Roman" w:eastAsia="Times New Roman" w:hAnsi="Times New Roman" w:cs="Times New Roman"/>
          <w:color w:val="auto"/>
          <w:sz w:val="24"/>
          <w:szCs w:val="24"/>
          <w:lang w:val="de-CH" w:eastAsia="en-GB"/>
        </w:rPr>
      </w:pPr>
    </w:p>
    <w:p w14:paraId="2B050A73" w14:textId="77777777" w:rsidR="00754474" w:rsidRDefault="00754474" w:rsidP="00754474">
      <w:pPr>
        <w:spacing w:after="0" w:line="240" w:lineRule="auto"/>
        <w:ind w:left="0"/>
        <w:rPr>
          <w:rFonts w:ascii="Times New Roman" w:eastAsia="Times New Roman" w:hAnsi="Times New Roman" w:cs="Times New Roman"/>
          <w:color w:val="auto"/>
          <w:sz w:val="24"/>
          <w:szCs w:val="24"/>
          <w:lang w:val="en-CH" w:eastAsia="en-GB"/>
        </w:rPr>
      </w:pPr>
      <w:r w:rsidRPr="00DF6767">
        <w:rPr>
          <w:rFonts w:ascii="Times New Roman" w:eastAsia="Times New Roman" w:hAnsi="Symbol" w:cs="Times New Roman"/>
          <w:color w:val="auto"/>
          <w:sz w:val="24"/>
          <w:szCs w:val="24"/>
          <w:lang w:val="en-CH" w:eastAsia="en-GB"/>
        </w:rPr>
        <w:t></w:t>
      </w:r>
      <w:r w:rsidRPr="00DF6767">
        <w:rPr>
          <w:rFonts w:ascii="Times New Roman" w:eastAsia="Times New Roman" w:hAnsi="Times New Roman" w:cs="Times New Roman"/>
          <w:color w:val="auto"/>
          <w:sz w:val="24"/>
          <w:szCs w:val="24"/>
          <w:lang w:val="en-CH" w:eastAsia="en-GB"/>
        </w:rPr>
        <w:t xml:space="preserve">  Testvorgehen - Ihr Projekt wird nach dem TDD umgesetzt </w:t>
      </w:r>
    </w:p>
    <w:p w14:paraId="5DB022F9" w14:textId="77777777" w:rsidR="00111FC6" w:rsidRDefault="00111FC6" w:rsidP="00754474">
      <w:pPr>
        <w:spacing w:after="0" w:line="240" w:lineRule="auto"/>
        <w:ind w:left="0"/>
        <w:rPr>
          <w:rFonts w:ascii="Times New Roman" w:eastAsia="Times New Roman" w:hAnsi="Times New Roman" w:cs="Times New Roman"/>
          <w:color w:val="auto"/>
          <w:sz w:val="24"/>
          <w:szCs w:val="24"/>
          <w:lang w:val="en-CH" w:eastAsia="en-GB"/>
        </w:rPr>
      </w:pPr>
    </w:p>
    <w:p w14:paraId="7B6EB750" w14:textId="431BB4C5" w:rsidR="00754474" w:rsidRPr="00111FC6" w:rsidRDefault="00754474" w:rsidP="00111FC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de-CH" w:eastAsia="en-GB"/>
        </w:rPr>
      </w:pPr>
      <w:r w:rsidRPr="00111FC6">
        <w:rPr>
          <w:rFonts w:ascii="Times New Roman" w:eastAsia="Times New Roman" w:hAnsi="Times New Roman" w:cs="Times New Roman"/>
          <w:color w:val="auto"/>
          <w:sz w:val="24"/>
          <w:szCs w:val="24"/>
          <w:lang w:val="de-CH" w:eastAsia="en-GB"/>
        </w:rPr>
        <w:t xml:space="preserve">Wir schreiben als </w:t>
      </w:r>
      <w:r w:rsidR="00111FC6" w:rsidRPr="00111FC6">
        <w:rPr>
          <w:rFonts w:ascii="Times New Roman" w:eastAsia="Times New Roman" w:hAnsi="Times New Roman" w:cs="Times New Roman"/>
          <w:color w:val="auto"/>
          <w:sz w:val="24"/>
          <w:szCs w:val="24"/>
          <w:lang w:val="de-CH" w:eastAsia="en-GB"/>
        </w:rPr>
        <w:t>erste Tests</w:t>
      </w:r>
      <w:r w:rsidRPr="00111FC6">
        <w:rPr>
          <w:rFonts w:ascii="Times New Roman" w:eastAsia="Times New Roman" w:hAnsi="Times New Roman" w:cs="Times New Roman"/>
          <w:color w:val="auto"/>
          <w:sz w:val="24"/>
          <w:szCs w:val="24"/>
          <w:lang w:val="de-CH" w:eastAsia="en-GB"/>
        </w:rPr>
        <w:t xml:space="preserve">, dann zu einem späteren Zeitpunkt kommt </w:t>
      </w:r>
      <w:proofErr w:type="gramStart"/>
      <w:r w:rsidRPr="00111FC6">
        <w:rPr>
          <w:rFonts w:ascii="Times New Roman" w:eastAsia="Times New Roman" w:hAnsi="Times New Roman" w:cs="Times New Roman"/>
          <w:color w:val="auto"/>
          <w:sz w:val="24"/>
          <w:szCs w:val="24"/>
          <w:lang w:val="de-CH" w:eastAsia="en-GB"/>
        </w:rPr>
        <w:t>das kodieren</w:t>
      </w:r>
      <w:proofErr w:type="gramEnd"/>
      <w:r w:rsidRPr="00111FC6">
        <w:rPr>
          <w:rFonts w:ascii="Times New Roman" w:eastAsia="Times New Roman" w:hAnsi="Times New Roman" w:cs="Times New Roman"/>
          <w:color w:val="auto"/>
          <w:sz w:val="24"/>
          <w:szCs w:val="24"/>
          <w:lang w:val="de-CH" w:eastAsia="en-GB"/>
        </w:rPr>
        <w:t xml:space="preserve"> </w:t>
      </w:r>
      <w:r w:rsidR="00111FC6" w:rsidRPr="00111FC6">
        <w:rPr>
          <w:rFonts w:ascii="Times New Roman" w:eastAsia="Times New Roman" w:hAnsi="Times New Roman" w:cs="Times New Roman"/>
          <w:color w:val="auto"/>
          <w:sz w:val="24"/>
          <w:szCs w:val="24"/>
          <w:lang w:val="de-CH" w:eastAsia="en-GB"/>
        </w:rPr>
        <w:t>der Seite.</w:t>
      </w:r>
    </w:p>
    <w:p w14:paraId="6608FCBC" w14:textId="77777777" w:rsidR="00111FC6" w:rsidRPr="00DF6767" w:rsidRDefault="00111FC6" w:rsidP="00754474">
      <w:pPr>
        <w:spacing w:after="0" w:line="240" w:lineRule="auto"/>
        <w:ind w:left="0"/>
        <w:rPr>
          <w:rFonts w:ascii="Times New Roman" w:eastAsia="Times New Roman" w:hAnsi="Times New Roman" w:cs="Times New Roman"/>
          <w:color w:val="auto"/>
          <w:sz w:val="24"/>
          <w:szCs w:val="24"/>
          <w:lang w:val="de-CH" w:eastAsia="en-GB"/>
        </w:rPr>
      </w:pPr>
    </w:p>
    <w:p w14:paraId="617B7A96" w14:textId="77777777" w:rsidR="00754474" w:rsidRPr="00DF6767" w:rsidRDefault="00754474" w:rsidP="00754474">
      <w:pPr>
        <w:spacing w:after="0" w:line="240" w:lineRule="auto"/>
        <w:ind w:left="0"/>
        <w:rPr>
          <w:rFonts w:ascii="Times New Roman" w:eastAsia="Times New Roman" w:hAnsi="Times New Roman" w:cs="Times New Roman"/>
          <w:color w:val="auto"/>
          <w:sz w:val="24"/>
          <w:szCs w:val="24"/>
          <w:lang w:val="en-CH" w:eastAsia="en-GB"/>
        </w:rPr>
      </w:pPr>
      <w:r w:rsidRPr="00DF6767">
        <w:rPr>
          <w:rFonts w:ascii="Times New Roman" w:eastAsia="Times New Roman" w:hAnsi="Symbol" w:cs="Times New Roman"/>
          <w:color w:val="auto"/>
          <w:sz w:val="24"/>
          <w:szCs w:val="24"/>
          <w:lang w:val="en-CH" w:eastAsia="en-GB"/>
        </w:rPr>
        <w:t></w:t>
      </w:r>
      <w:r w:rsidRPr="00DF6767">
        <w:rPr>
          <w:rFonts w:ascii="Times New Roman" w:eastAsia="Times New Roman" w:hAnsi="Times New Roman" w:cs="Times New Roman"/>
          <w:color w:val="auto"/>
          <w:sz w:val="24"/>
          <w:szCs w:val="24"/>
          <w:lang w:val="en-CH" w:eastAsia="en-GB"/>
        </w:rPr>
        <w:t xml:space="preserve">  Kriterien für erfolgreiche / nicht-erfolgreiche Tests (optional) </w:t>
      </w:r>
    </w:p>
    <w:p w14:paraId="591AB65D" w14:textId="77777777" w:rsidR="00754474" w:rsidRDefault="00754474" w:rsidP="00754474">
      <w:pPr>
        <w:spacing w:after="0" w:line="240" w:lineRule="auto"/>
        <w:ind w:left="0"/>
        <w:rPr>
          <w:rFonts w:ascii="Times New Roman" w:eastAsia="Times New Roman" w:hAnsi="Times New Roman" w:cs="Times New Roman"/>
          <w:color w:val="auto"/>
          <w:sz w:val="24"/>
          <w:szCs w:val="24"/>
          <w:lang w:val="en-CH" w:eastAsia="en-GB"/>
        </w:rPr>
      </w:pPr>
      <w:r w:rsidRPr="00DF6767">
        <w:rPr>
          <w:rFonts w:ascii="Times New Roman" w:eastAsia="Times New Roman" w:hAnsi="Symbol" w:cs="Times New Roman"/>
          <w:color w:val="auto"/>
          <w:sz w:val="24"/>
          <w:szCs w:val="24"/>
          <w:lang w:val="en-CH" w:eastAsia="en-GB"/>
        </w:rPr>
        <w:t></w:t>
      </w:r>
      <w:r w:rsidRPr="00DF6767">
        <w:rPr>
          <w:rFonts w:ascii="Times New Roman" w:eastAsia="Times New Roman" w:hAnsi="Times New Roman" w:cs="Times New Roman"/>
          <w:color w:val="auto"/>
          <w:sz w:val="24"/>
          <w:szCs w:val="24"/>
          <w:lang w:val="en-CH" w:eastAsia="en-GB"/>
        </w:rPr>
        <w:t xml:space="preserve">  Testumgebung - welche Tools Sie für das Testen verwenden </w:t>
      </w:r>
    </w:p>
    <w:p w14:paraId="70D300DF" w14:textId="4F26F5AC" w:rsidR="00754474" w:rsidRPr="000A070C" w:rsidRDefault="00754474" w:rsidP="00754474">
      <w:pPr>
        <w:spacing w:after="0" w:line="240" w:lineRule="auto"/>
        <w:ind w:left="0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en-CH" w:eastAsia="en-GB"/>
        </w:rPr>
        <w:tab/>
      </w:r>
      <w:r w:rsidR="00111FC6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Framework </w:t>
      </w:r>
      <w:r w:rsidR="000E509F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–</w:t>
      </w:r>
      <w:r w:rsidR="00111FC6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Django</w:t>
      </w:r>
    </w:p>
    <w:p w14:paraId="69D56B36" w14:textId="680816EF" w:rsidR="00754474" w:rsidRPr="000A070C" w:rsidRDefault="00754474" w:rsidP="00754474">
      <w:pPr>
        <w:spacing w:after="0" w:line="240" w:lineRule="auto"/>
        <w:ind w:left="0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0A070C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ab/>
        <w:t xml:space="preserve">IDE </w:t>
      </w:r>
      <w:r w:rsidR="000E509F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–</w:t>
      </w:r>
      <w:r w:rsidRPr="000A070C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PyCharm</w:t>
      </w:r>
    </w:p>
    <w:p w14:paraId="3B7EEEBA" w14:textId="77777777" w:rsidR="00754474" w:rsidRDefault="00754474" w:rsidP="00754474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CH" w:eastAsia="en-GB"/>
        </w:rPr>
      </w:pPr>
      <w:r w:rsidRPr="00DF6767">
        <w:rPr>
          <w:rFonts w:ascii="Times New Roman" w:eastAsia="Times New Roman" w:hAnsi="Symbol" w:cs="Times New Roman"/>
          <w:color w:val="auto"/>
          <w:sz w:val="24"/>
          <w:szCs w:val="24"/>
          <w:lang w:val="en-CH" w:eastAsia="en-GB"/>
        </w:rPr>
        <w:t></w:t>
      </w:r>
      <w:r w:rsidRPr="00DF6767">
        <w:rPr>
          <w:rFonts w:ascii="Times New Roman" w:eastAsia="Times New Roman" w:hAnsi="Times New Roman" w:cs="Times New Roman"/>
          <w:color w:val="auto"/>
          <w:sz w:val="24"/>
          <w:szCs w:val="24"/>
          <w:lang w:val="en-CH" w:eastAsia="en-GB"/>
        </w:rPr>
        <w:t xml:space="preserve">  Kurze Planung</w:t>
      </w:r>
    </w:p>
    <w:p w14:paraId="7A1D033F" w14:textId="5BE4F94D" w:rsidR="000E509F" w:rsidRDefault="005A198A" w:rsidP="00754474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CH" w:eastAsia="en-GB"/>
        </w:rPr>
      </w:pPr>
      <w:r w:rsidRPr="005A198A">
        <w:rPr>
          <w:rFonts w:ascii="Times New Roman" w:eastAsia="Times New Roman" w:hAnsi="Times New Roman" w:cs="Times New Roman"/>
          <w:color w:val="auto"/>
          <w:sz w:val="24"/>
          <w:szCs w:val="24"/>
          <w:lang w:val="en-CH" w:eastAsia="en-GB"/>
        </w:rPr>
        <w:lastRenderedPageBreak/>
        <w:drawing>
          <wp:inline distT="0" distB="0" distL="0" distR="0" wp14:anchorId="7A3CD43D" wp14:editId="6A78075A">
            <wp:extent cx="5191285" cy="3338286"/>
            <wp:effectExtent l="0" t="0" r="3175" b="1905"/>
            <wp:docPr id="2128129927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129927" name="Picture 1" descr="A diagram of a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1931" cy="3409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85697" w14:textId="77777777" w:rsidR="000E509F" w:rsidRDefault="000E509F" w:rsidP="00754474"/>
    <w:p w14:paraId="51AC5FB2" w14:textId="77777777" w:rsidR="00754474" w:rsidRPr="000A070C" w:rsidRDefault="00754474" w:rsidP="00754474">
      <w:pPr>
        <w:ind w:left="0"/>
      </w:pPr>
    </w:p>
    <w:sectPr w:rsidR="00754474" w:rsidRPr="000A070C">
      <w:footerReference w:type="default" r:id="rId8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30BDE" w14:textId="77777777" w:rsidR="007B7AB3" w:rsidRDefault="007B7AB3">
      <w:pPr>
        <w:spacing w:after="0" w:line="240" w:lineRule="auto"/>
      </w:pPr>
      <w:r>
        <w:separator/>
      </w:r>
    </w:p>
    <w:p w14:paraId="7E0B007D" w14:textId="77777777" w:rsidR="007B7AB3" w:rsidRDefault="007B7AB3"/>
  </w:endnote>
  <w:endnote w:type="continuationSeparator" w:id="0">
    <w:p w14:paraId="3E24E968" w14:textId="77777777" w:rsidR="007B7AB3" w:rsidRDefault="007B7AB3">
      <w:pPr>
        <w:spacing w:after="0" w:line="240" w:lineRule="auto"/>
      </w:pPr>
      <w:r>
        <w:continuationSeparator/>
      </w:r>
    </w:p>
    <w:p w14:paraId="291B1871" w14:textId="77777777" w:rsidR="007B7AB3" w:rsidRDefault="007B7AB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87BCF" w14:textId="77777777" w:rsidR="004D5205" w:rsidRDefault="0000000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4D52C" w14:textId="77777777" w:rsidR="007B7AB3" w:rsidRDefault="007B7AB3">
      <w:pPr>
        <w:spacing w:after="0" w:line="240" w:lineRule="auto"/>
      </w:pPr>
      <w:r>
        <w:separator/>
      </w:r>
    </w:p>
    <w:p w14:paraId="3712A9C3" w14:textId="77777777" w:rsidR="007B7AB3" w:rsidRDefault="007B7AB3"/>
  </w:footnote>
  <w:footnote w:type="continuationSeparator" w:id="0">
    <w:p w14:paraId="54F44676" w14:textId="77777777" w:rsidR="007B7AB3" w:rsidRDefault="007B7AB3">
      <w:pPr>
        <w:spacing w:after="0" w:line="240" w:lineRule="auto"/>
      </w:pPr>
      <w:r>
        <w:continuationSeparator/>
      </w:r>
    </w:p>
    <w:p w14:paraId="3A3FFAE7" w14:textId="77777777" w:rsidR="007B7AB3" w:rsidRDefault="007B7AB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B7D82"/>
    <w:multiLevelType w:val="hybridMultilevel"/>
    <w:tmpl w:val="6E2E525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2" w15:restartNumberingAfterBreak="0">
    <w:nsid w:val="7F605A10"/>
    <w:multiLevelType w:val="hybridMultilevel"/>
    <w:tmpl w:val="DA68785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0057026">
    <w:abstractNumId w:val="1"/>
  </w:num>
  <w:num w:numId="2" w16cid:durableId="1615474858">
    <w:abstractNumId w:val="0"/>
  </w:num>
  <w:num w:numId="3" w16cid:durableId="11153215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767"/>
    <w:rsid w:val="000A070C"/>
    <w:rsid w:val="000E509F"/>
    <w:rsid w:val="00104A6B"/>
    <w:rsid w:val="00111FC6"/>
    <w:rsid w:val="0024126F"/>
    <w:rsid w:val="004A3750"/>
    <w:rsid w:val="004D5205"/>
    <w:rsid w:val="005A198A"/>
    <w:rsid w:val="00754474"/>
    <w:rsid w:val="007B7AB3"/>
    <w:rsid w:val="00804AD5"/>
    <w:rsid w:val="00CF3A05"/>
    <w:rsid w:val="00D5638C"/>
    <w:rsid w:val="00DF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107F8"/>
  <w15:chartTrackingRefBased/>
  <w15:docId w15:val="{110A331D-9CCB-8A48-9EB2-D2EEB84B1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70C"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CF3A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9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zingg/Library/Containers/com.microsoft.Word/Data/Library/Application%20Support/Microsoft/Office/16.0/DTS/en-CH%7b786C2464-61BC-AD43-A77A-59AAE9E0D7AC%7d/%7b1F4287C1-1F2C-1047-BCFB-E0A5EC63892D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{1F4287C1-1F2C-1047-BCFB-E0A5EC63892D}tf10002082.dotx</Template>
  <TotalTime>60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Zingg</dc:creator>
  <cp:keywords/>
  <dc:description/>
  <cp:lastModifiedBy>Zingg Kevin Viking</cp:lastModifiedBy>
  <cp:revision>7</cp:revision>
  <dcterms:created xsi:type="dcterms:W3CDTF">2023-10-05T07:47:00Z</dcterms:created>
  <dcterms:modified xsi:type="dcterms:W3CDTF">2023-10-26T07:21:00Z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